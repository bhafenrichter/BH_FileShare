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0087B" w:rsidR="00005E58" w:rsidRDefault="00223850" w14:paraId="685563C3" w14:textId="715FEDC9" w14:noSpellErr="1">
      <w:pPr>
        <w:pStyle w:val="Title"/>
      </w:pPr>
      <w:r w:rsidRPr="47561A69">
        <w:rPr>
          <w:sz w:val="56"/>
          <w:szCs w:val="56"/>
        </w:rPr>
        <w:t>‍</w:t>
      </w:r>
      <w:sdt>
        <w:sdtPr>
          <w:alias w:val="Your Name"/>
          <w:tag w:val=""/>
          <w:id w:val="1246310863"/>
          <w:placeholder>
            <w:docPart w:val="339B57743F5B422D846DD57D3B19F8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E0087B" w:rsidR="0049783E">
            <w:t>Brandon Hafenrichter</w:t>
          </w:r>
        </w:sdtContent>
      </w:sdt>
    </w:p>
    <w:p w:rsidRPr="00E0087B" w:rsidR="00005E58" w:rsidP="00B642EC" w:rsidRDefault="00873CB3" w14:paraId="14723D08" w14:textId="5B859C75">
      <w:r w:rsidRPr="00E0087B" w:rsidR="00223850">
        <w:rPr/>
        <w:t xml:space="preserve">1905 Chateau Circle Apt. 201 </w:t>
      </w:r>
      <w:proofErr w:type="spellStart"/>
      <w:r w:rsidRPr="00E0087B" w:rsidR="00223850">
        <w:rPr/>
        <w:t>Birmingham, AL</w:t>
      </w:r>
      <w:proofErr w:type="spellEnd"/>
      <w:r w:rsidRPr="00E0087B" w:rsidR="00223850">
        <w:rPr/>
        <w:t xml:space="preserve"> 3</w:t>
      </w:r>
      <w:r w:rsidRPr="00E0087B" w:rsidR="00223850">
        <w:rPr/>
        <w:t>5209</w:t>
      </w:r>
      <w:r w:rsidRPr="00E0087B" w:rsidR="00223850">
        <w:rPr/>
        <w:t> | </w:t>
      </w:r>
      <w:sdt>
        <w:sdtPr>
          <w:alias w:val="Telephone"/>
          <w:tag w:val=""/>
          <w:id w:val="-1416317146"/>
          <w:placeholder>
            <w:docPart w:val="F2BAD48D27A6445FA3BEB86846A51D4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Pr="00E0087B" w:rsidR="00EF2EC6">
            <w:t>314-740-9836</w:t>
          </w:r>
        </w:sdtContent>
      </w:sdt>
      <w:r w:rsidRPr="00E0087B" w:rsidR="00223850">
        <w:rPr/>
        <w:t> | </w:t>
      </w:r>
      <w:sdt>
        <w:sdtPr>
          <w:alias w:val="Email"/>
          <w:tag w:val=""/>
          <w:id w:val="-391963670"/>
          <w:placeholder>
            <w:docPart w:val="5292FD4F648A44D688E4E6CF500E3E1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Pr="00E0087B" w:rsidR="00EF2EC6">
            <w:t>bhafenri@</w:t>
          </w:r>
          <w:r>
            <w:t>gmail.com</w:t>
          </w:r>
        </w:sdtContent>
      </w:sdt>
    </w:p>
    <w:p w:rsidRPr="00E0087B" w:rsidR="00005E58" w:rsidRDefault="00223850" w14:paraId="7D9C2016" w14:textId="77777777" w14:noSpellErr="1">
      <w:pPr>
        <w:pStyle w:val="SectionHeading"/>
      </w:pPr>
      <w:r w:rsidR="47561A69">
        <w:rPr/>
        <w:t>Education</w:t>
      </w:r>
    </w:p>
    <w:p w:rsidRPr="00E0087B" w:rsidR="00005E58" w:rsidRDefault="00EF2EC6" w14:paraId="6987F76E" w14:textId="4989E1FF" w14:noSpellErr="1">
      <w:pPr>
        <w:pStyle w:val="Subsection"/>
        <w:spacing w:before="100"/>
      </w:pPr>
      <w:r w:rsidR="47561A69">
        <w:rPr/>
        <w:t>Computer Science</w:t>
      </w:r>
      <w:r w:rsidR="47561A69">
        <w:rPr/>
        <w:t> | </w:t>
      </w:r>
      <w:r w:rsidR="47561A69">
        <w:rPr/>
        <w:t>Expected May 2016</w:t>
      </w:r>
      <w:r w:rsidR="47561A69">
        <w:rPr/>
        <w:t> | </w:t>
      </w:r>
      <w:r w:rsidR="47561A69">
        <w:rPr/>
        <w:t>Samford University</w:t>
      </w:r>
    </w:p>
    <w:p w:rsidRPr="004B3B3A" w:rsidR="00005E58" w:rsidRDefault="00A22F45" w14:paraId="202C3884" w14:noSpellErr="1" w14:textId="0ACDD043">
      <w:pPr>
        <w:pStyle w:val="ListBullet"/>
        <w:rPr/>
      </w:pPr>
      <w:r w:rsidR="31145FAB">
        <w:rPr/>
        <w:t>GPA: 3.</w:t>
      </w:r>
      <w:r w:rsidR="31145FAB">
        <w:rPr/>
        <w:t>6</w:t>
      </w:r>
    </w:p>
    <w:p w:rsidRPr="004B3B3A" w:rsidR="00005E58" w:rsidRDefault="00EF2EC6" w14:paraId="5B80D59A" w14:textId="6FD868D6" w14:noSpellErr="1">
      <w:pPr>
        <w:pStyle w:val="ListBullet"/>
        <w:rPr/>
      </w:pPr>
      <w:r w:rsidR="47561A69">
        <w:rPr/>
        <w:t>Honors: Dean’s List</w:t>
      </w:r>
      <w:r w:rsidR="47561A69">
        <w:rPr/>
        <w:t xml:space="preserve"> </w:t>
      </w:r>
      <w:r w:rsidR="47561A69">
        <w:rPr/>
        <w:t>3</w:t>
      </w:r>
      <w:r w:rsidR="47561A69">
        <w:rPr/>
        <w:t xml:space="preserve"> Semesters</w:t>
      </w:r>
    </w:p>
    <w:p w:rsidR="00223850" w:rsidP="00E0087B" w:rsidRDefault="00223850" w14:paraId="52783F79" w14:noSpellErr="1" w14:textId="35FF5C08">
      <w:pPr>
        <w:pStyle w:val="ListBullet"/>
        <w:rPr/>
      </w:pPr>
      <w:r w:rsidR="7AA4BC9E">
        <w:rPr/>
        <w:t xml:space="preserve">Languages: Java, </w:t>
      </w:r>
      <w:r w:rsidR="7AA4BC9E">
        <w:rPr/>
        <w:t>C#,</w:t>
      </w:r>
      <w:r w:rsidR="7AA4BC9E">
        <w:rPr/>
        <w:t xml:space="preserve"> </w:t>
      </w:r>
      <w:r w:rsidR="7AA4BC9E">
        <w:rPr/>
        <w:t>Objective-C</w:t>
      </w:r>
      <w:r w:rsidR="7AA4BC9E">
        <w:rPr/>
        <w:t xml:space="preserve"> (limited)</w:t>
      </w:r>
      <w:r w:rsidR="7AA4BC9E">
        <w:rPr/>
        <w:t>,</w:t>
      </w:r>
      <w:r w:rsidR="7AA4BC9E">
        <w:rPr/>
        <w:t xml:space="preserve"> </w:t>
      </w:r>
      <w:r w:rsidR="7AA4BC9E">
        <w:rPr/>
        <w:t xml:space="preserve">HTML, </w:t>
      </w:r>
      <w:r w:rsidR="7AA4BC9E">
        <w:rPr/>
        <w:t>CSS</w:t>
      </w:r>
      <w:r w:rsidR="7AA4BC9E">
        <w:rPr/>
        <w:t>,</w:t>
      </w:r>
      <w:r w:rsidR="7AA4BC9E">
        <w:rPr/>
        <w:t xml:space="preserve"> </w:t>
      </w:r>
      <w:r w:rsidR="7AA4BC9E">
        <w:rPr/>
        <w:t xml:space="preserve">SQL, </w:t>
      </w:r>
      <w:r w:rsidR="7AA4BC9E">
        <w:rPr/>
        <w:t>Java</w:t>
      </w:r>
      <w:r w:rsidR="7AA4BC9E">
        <w:rPr/>
        <w:t>S</w:t>
      </w:r>
      <w:r w:rsidR="7AA4BC9E">
        <w:rPr/>
        <w:t>cript</w:t>
      </w:r>
      <w:r w:rsidR="7AA4BC9E">
        <w:rPr/>
        <w:t>,</w:t>
      </w:r>
      <w:r w:rsidR="7AA4BC9E">
        <w:rPr/>
        <w:t xml:space="preserve"> </w:t>
      </w:r>
      <w:r w:rsidR="7AA4BC9E">
        <w:rPr/>
        <w:t>j</w:t>
      </w:r>
      <w:r w:rsidR="7AA4BC9E">
        <w:rPr/>
        <w:t>Query</w:t>
      </w:r>
    </w:p>
    <w:p w:rsidRPr="004B3B3A" w:rsidR="00B642EC" w:rsidP="00E0087B" w:rsidRDefault="00B642EC" w14:paraId="5FF220A0" w14:noSpellErr="1" w14:textId="23562A76">
      <w:pPr>
        <w:pStyle w:val="ListBullet"/>
        <w:rPr/>
      </w:pPr>
      <w:r w:rsidR="7AA4BC9E">
        <w:rPr/>
        <w:t xml:space="preserve">Technologies: Android Studio, Eclipse, </w:t>
      </w:r>
      <w:r w:rsidR="7AA4BC9E">
        <w:rPr/>
        <w:t>Xcode</w:t>
      </w:r>
      <w:r w:rsidR="7AA4BC9E">
        <w:rPr/>
        <w:t>, Photoshop</w:t>
      </w:r>
      <w:r w:rsidR="7AA4BC9E">
        <w:rPr/>
        <w:t>, AngularJS, Ionic</w:t>
      </w:r>
      <w:r w:rsidR="7AA4BC9E">
        <w:rPr/>
        <w:t xml:space="preserve">, Visual Studio, Github, Microsoft SourceSafe, Microsoft SQL Management Studio, </w:t>
      </w:r>
      <w:r w:rsidR="7AA4BC9E">
        <w:rPr/>
        <w:t xml:space="preserve">ASP.NET </w:t>
      </w:r>
      <w:r w:rsidR="7AA4BC9E">
        <w:rPr/>
        <w:t>MVC,</w:t>
      </w:r>
      <w:r w:rsidR="7AA4BC9E">
        <w:rPr/>
        <w:t xml:space="preserve"> Linq</w:t>
      </w:r>
      <w:r w:rsidR="7AA4BC9E">
        <w:rPr/>
        <w:t>, Entity Framework,</w:t>
      </w:r>
      <w:r w:rsidR="7AA4BC9E">
        <w:rPr/>
        <w:t xml:space="preserve"> and Parse</w:t>
      </w:r>
    </w:p>
    <w:p w:rsidRPr="00E0087B" w:rsidR="00005E58" w:rsidRDefault="00AF36C1" w14:paraId="2D1EC312" w14:textId="512D9809" w14:noSpellErr="1">
      <w:pPr>
        <w:pStyle w:val="SectionHeading"/>
      </w:pPr>
      <w:r w:rsidR="47561A69">
        <w:rPr/>
        <w:t>Employment</w:t>
      </w:r>
    </w:p>
    <w:p w:rsidR="31145FAB" w:rsidP="31145FAB" w:rsidRDefault="31145FAB" w14:paraId="3E0E22AE" w14:textId="7996D68C" w14:noSpellErr="1">
      <w:pPr>
        <w:pStyle w:val="Subsection"/>
      </w:pPr>
      <w:r w:rsidR="47561A69">
        <w:rPr/>
        <w:t>Southern Company Full Stack Development Intern (MAY 2015 – PRESENT)</w:t>
      </w:r>
    </w:p>
    <w:p w:rsidR="31145FAB" w:rsidP="31145FAB" w:rsidRDefault="31145FAB" w14:noSpellErr="1" w14:paraId="5C4544E4" w14:textId="56281186">
      <w:pPr>
        <w:pStyle w:val="ListBullet"/>
        <w:rPr/>
      </w:pPr>
      <w:r w:rsidR="31145FAB">
        <w:rPr/>
        <w:t>Designe</w:t>
      </w:r>
      <w:r w:rsidR="31145FAB">
        <w:rPr/>
        <w:t xml:space="preserve">d, developed and </w:t>
      </w:r>
      <w:r w:rsidR="31145FAB">
        <w:rPr/>
        <w:t>maintai</w:t>
      </w:r>
      <w:r w:rsidR="31145FAB">
        <w:rPr/>
        <w:t xml:space="preserve">ned </w:t>
      </w:r>
      <w:r w:rsidR="31145FAB">
        <w:rPr/>
        <w:t>.NET web applications u</w:t>
      </w:r>
      <w:r w:rsidR="31145FAB">
        <w:rPr/>
        <w:t>tilizing</w:t>
      </w:r>
      <w:r w:rsidR="31145FAB">
        <w:rPr/>
        <w:t xml:space="preserve"> </w:t>
      </w:r>
      <w:r w:rsidR="31145FAB">
        <w:rPr/>
        <w:t>various</w:t>
      </w:r>
      <w:r w:rsidR="31145FAB">
        <w:rPr/>
        <w:t xml:space="preserve"> web technologies </w:t>
      </w:r>
      <w:r w:rsidR="31145FAB">
        <w:rPr/>
        <w:t xml:space="preserve">available </w:t>
      </w:r>
      <w:r w:rsidR="31145FAB">
        <w:rPr/>
        <w:t xml:space="preserve">as well as </w:t>
      </w:r>
      <w:r w:rsidR="31145FAB">
        <w:rPr/>
        <w:t>using the MVC design pattern and mentality</w:t>
      </w:r>
    </w:p>
    <w:p w:rsidRPr="00E0087B" w:rsidR="0049783E" w:rsidP="0049783E" w:rsidRDefault="0049783E" w14:paraId="260D5F11" w14:noSpellErr="1" w14:textId="6EB4BA38">
      <w:pPr>
        <w:pStyle w:val="Subsection"/>
      </w:pPr>
      <w:r w:rsidR="6FD868D6">
        <w:rPr/>
        <w:t>M</w:t>
      </w:r>
      <w:r w:rsidR="6FD868D6">
        <w:rPr/>
        <w:t xml:space="preserve">edical </w:t>
      </w:r>
      <w:r w:rsidR="6FD868D6">
        <w:rPr/>
        <w:t>D</w:t>
      </w:r>
      <w:r w:rsidR="6FD868D6">
        <w:rPr/>
        <w:t xml:space="preserve">ata </w:t>
      </w:r>
      <w:r w:rsidR="6FD868D6">
        <w:rPr/>
        <w:t>I</w:t>
      </w:r>
      <w:r w:rsidR="6FD868D6">
        <w:rPr/>
        <w:t>ntern (NOVEMBER 2011 – AUGUST 2012, M</w:t>
      </w:r>
      <w:r w:rsidR="6FD868D6">
        <w:rPr/>
        <w:t>AY 2013 – AUGUST 2013)</w:t>
      </w:r>
      <w:bookmarkStart w:name="_GoBack" w:id="0"/>
      <w:bookmarkEnd w:id="0"/>
    </w:p>
    <w:p w:rsidRPr="00AC10D8" w:rsidR="00005E58" w:rsidP="00AC10D8" w:rsidRDefault="0049783E" w14:paraId="102E62C8" w14:noSpellErr="1" w14:textId="0C983755">
      <w:pPr>
        <w:pStyle w:val="ListBullet"/>
        <w:rPr/>
      </w:pPr>
      <w:proofErr w:type="spellStart"/>
      <w:proofErr w:type="spellEnd"/>
      <w:r w:rsidR="31145FAB">
        <w:rPr/>
        <w:t>Entered medical information into a database that was previously recorded on paper and assisted in technical problems within a small hospital office setting</w:t>
      </w:r>
    </w:p>
    <w:p w:rsidRPr="00E0087B" w:rsidR="00005E58" w:rsidRDefault="00EF2EC6" w14:paraId="7FC8BCEF" w14:noSpellErr="1" w14:textId="06178A4E">
      <w:pPr>
        <w:pStyle w:val="Subsection"/>
      </w:pPr>
      <w:r w:rsidR="31145FAB">
        <w:rPr/>
        <w:t>Computer Teache</w:t>
      </w:r>
      <w:r w:rsidR="31145FAB">
        <w:rPr/>
        <w:t xml:space="preserve">r (2011 – </w:t>
      </w:r>
      <w:r w:rsidR="31145FAB">
        <w:rPr/>
        <w:t>2013</w:t>
      </w:r>
      <w:r w:rsidR="31145FAB">
        <w:rPr/>
        <w:t>)</w:t>
      </w:r>
    </w:p>
    <w:p w:rsidRPr="00E0087B" w:rsidR="00005E58" w:rsidP="00CB3D11" w:rsidRDefault="00223850" w14:paraId="53051A8E" w14:textId="32EA9BBF">
      <w:pPr>
        <w:pStyle w:val="ListBullet"/>
        <w:rPr/>
      </w:pPr>
      <w:r w:rsidR="47561A69">
        <w:rPr/>
        <w:t xml:space="preserve"> </w:t>
      </w:r>
      <w:r w:rsidR="47561A69">
        <w:rPr/>
        <w:t>T</w:t>
      </w:r>
      <w:r w:rsidR="47561A69">
        <w:rPr/>
        <w:t xml:space="preserve">aught </w:t>
      </w:r>
      <w:r w:rsidR="47561A69">
        <w:rPr/>
        <w:t>various programming techniques</w:t>
      </w:r>
      <w:r w:rsidR="47561A69">
        <w:rPr/>
        <w:t xml:space="preserve"> over </w:t>
      </w:r>
      <w:proofErr w:type="spellStart"/>
      <w:r w:rsidR="47561A69">
        <w:rPr/>
        <w:t>Youtube</w:t>
      </w:r>
      <w:proofErr w:type="spellEnd"/>
      <w:r w:rsidR="47561A69">
        <w:rPr/>
        <w:t xml:space="preserve"> with over </w:t>
      </w:r>
      <w:r w:rsidR="47561A69">
        <w:rPr/>
        <w:t>500</w:t>
      </w:r>
      <w:r w:rsidR="47561A69">
        <w:rPr/>
        <w:t xml:space="preserve">,000 hits: </w:t>
      </w:r>
      <w:r w:rsidRPr="47561A69" w:rsidR="47561A69">
        <w:rPr>
          <w:u w:val="single"/>
        </w:rPr>
        <w:t>https://www.youtube.com/channel/UCihTHbQdY09CBD84pbdGfRw</w:t>
      </w:r>
    </w:p>
    <w:p w:rsidR="00AC10D8" w:rsidP="00223850" w:rsidRDefault="00AC10D8" w14:paraId="13267959" w14:textId="6347EAE2" w14:noSpellErr="1">
      <w:pPr>
        <w:pStyle w:val="SectionHeading"/>
        <w:rPr>
          <w:sz w:val="22"/>
        </w:rPr>
      </w:pPr>
      <w:r w:rsidRPr="47561A69" w:rsidR="47561A69">
        <w:rPr>
          <w:sz w:val="22"/>
          <w:szCs w:val="22"/>
        </w:rPr>
        <w:t>Projects</w:t>
      </w:r>
    </w:p>
    <w:p w:rsidR="00AC10D8" w:rsidP="00AC10D8" w:rsidRDefault="00AC10D8" w14:paraId="4FDAC908" w14:noSpellErr="1" w14:textId="35A97198">
      <w:pPr>
        <w:pStyle w:val="Subsection"/>
      </w:pPr>
      <w:r w:rsidR="6FD868D6">
        <w:rPr/>
        <w:t>Wikiplay</w:t>
      </w:r>
      <w:r w:rsidR="6FD868D6">
        <w:rPr/>
        <w:t xml:space="preserve"> (</w:t>
      </w:r>
      <w:r w:rsidR="6FD868D6">
        <w:rPr/>
        <w:t xml:space="preserve">NOVEMBER </w:t>
      </w:r>
      <w:r w:rsidR="6FD868D6">
        <w:rPr/>
        <w:t>2014</w:t>
      </w:r>
      <w:r w:rsidR="6FD868D6">
        <w:rPr/>
        <w:t>)</w:t>
      </w:r>
    </w:p>
    <w:p w:rsidR="00AC10D8" w:rsidP="00AC10D8" w:rsidRDefault="00AC10D8" w14:paraId="331EA55F" w14:textId="77777777" w14:noSpellErr="1">
      <w:pPr>
        <w:pStyle w:val="ListBullet"/>
        <w:rPr/>
      </w:pPr>
      <w:r w:rsidR="47561A69">
        <w:rPr/>
        <w:t>Fully developed an Android Application using the tools provided in the Android SDK along with other various frameworks provided by open source projects:</w:t>
      </w:r>
      <w:r w:rsidR="47561A69">
        <w:rPr/>
        <w:t xml:space="preserve"> </w:t>
      </w:r>
      <w:r w:rsidRPr="47561A69" w:rsidR="47561A69">
        <w:rPr>
          <w:u w:val="single"/>
        </w:rPr>
        <w:t>https://play.google.com/store/apps/details</w:t>
      </w:r>
      <w:r w:rsidRPr="47561A69" w:rsidR="47561A69">
        <w:rPr>
          <w:u w:val="single"/>
        </w:rPr>
        <w:t>?id</w:t>
      </w:r>
      <w:r w:rsidRPr="47561A69" w:rsidR="47561A69">
        <w:rPr>
          <w:u w:val="single"/>
        </w:rPr>
        <w:t>=com.me.wikiplay</w:t>
      </w:r>
      <w:proofErr w:type="gramStart"/>
      <w:proofErr w:type="gramEnd"/>
    </w:p>
    <w:p w:rsidR="00AC10D8" w:rsidP="00AC10D8" w:rsidRDefault="00AC10D8" w14:paraId="1D2DD291" w14:noSpellErr="1" w14:textId="2EAC042D">
      <w:pPr>
        <w:pStyle w:val="Subsection"/>
      </w:pPr>
      <w:r w:rsidR="6FD868D6">
        <w:rPr/>
        <w:t>Asteroid Runner</w:t>
      </w:r>
      <w:r w:rsidR="6FD868D6">
        <w:rPr/>
        <w:t xml:space="preserve"> (J</w:t>
      </w:r>
      <w:r w:rsidR="6FD868D6">
        <w:rPr/>
        <w:t xml:space="preserve">UNE </w:t>
      </w:r>
      <w:r w:rsidR="6FD868D6">
        <w:rPr/>
        <w:t xml:space="preserve">2013 – </w:t>
      </w:r>
      <w:r w:rsidR="6FD868D6">
        <w:rPr/>
        <w:t xml:space="preserve">JULY </w:t>
      </w:r>
      <w:r w:rsidR="6FD868D6">
        <w:rPr/>
        <w:t>2013)</w:t>
      </w:r>
    </w:p>
    <w:p w:rsidRPr="00AC10D8" w:rsidR="00AC10D8" w:rsidP="00AC10D8" w:rsidRDefault="00AC10D8" w14:paraId="39BB01CF" w14:noSpellErr="1" w14:textId="7AEAF918">
      <w:pPr>
        <w:pStyle w:val="ListBullet"/>
        <w:rPr/>
      </w:pPr>
      <w:r w:rsidR="7AA4BC9E">
        <w:rPr/>
        <w:t xml:space="preserve">Fully developed an Android Application using the </w:t>
      </w:r>
      <w:r w:rsidR="7AA4BC9E">
        <w:rPr/>
        <w:t>Libgdx</w:t>
      </w:r>
      <w:r w:rsidR="7AA4BC9E">
        <w:rPr/>
        <w:t xml:space="preserve"> Framework</w:t>
      </w:r>
      <w:r w:rsidR="7AA4BC9E">
        <w:rPr/>
        <w:t xml:space="preserve"> with the Google Play Services Leaderboards</w:t>
      </w:r>
      <w:r w:rsidR="7AA4BC9E">
        <w:rPr/>
        <w:t xml:space="preserve">: </w:t>
      </w:r>
      <w:hyperlink r:id="R21934295e21847e3">
        <w:r w:rsidRPr="7AA4BC9E" w:rsidR="7AA4BC9E">
          <w:rPr>
            <w:rStyle w:val="Hyperlink"/>
          </w:rPr>
          <w:t>https://play.google.com/store/apps/details?id=com.me.Asteroids</w:t>
        </w:r>
      </w:hyperlink>
    </w:p>
    <w:p w:rsidRPr="00E0087B" w:rsidR="00005E58" w:rsidP="00223850" w:rsidRDefault="00223850" w14:paraId="5F719BB8" w14:textId="77777777" w14:noSpellErr="1">
      <w:pPr>
        <w:pStyle w:val="SectionHeading"/>
        <w:rPr>
          <w:sz w:val="22"/>
        </w:rPr>
      </w:pPr>
      <w:r w:rsidRPr="47561A69" w:rsidR="47561A69">
        <w:rPr>
          <w:sz w:val="22"/>
          <w:szCs w:val="22"/>
        </w:rPr>
        <w:t>Leadership</w:t>
      </w:r>
    </w:p>
    <w:p w:rsidRPr="00AC10D8" w:rsidR="00223850" w:rsidP="00223850" w:rsidRDefault="00223850" w14:paraId="63F11DC3" w14:noSpellErr="1" w14:textId="752B18B2">
      <w:pPr>
        <w:pStyle w:val="Subsection"/>
        <w:rPr>
          <w:szCs w:val="18"/>
        </w:rPr>
      </w:pPr>
      <w:r w:rsidR="6FD868D6">
        <w:rPr/>
        <w:t xml:space="preserve"> </w:t>
      </w:r>
      <w:r w:rsidR="6FD868D6">
        <w:rPr/>
        <w:t xml:space="preserve">Howard </w:t>
      </w:r>
      <w:r w:rsidR="6FD868D6">
        <w:rPr/>
        <w:t>S</w:t>
      </w:r>
      <w:r w:rsidR="6FD868D6">
        <w:rPr/>
        <w:t xml:space="preserve">tudent </w:t>
      </w:r>
      <w:r w:rsidR="6FD868D6">
        <w:rPr/>
        <w:t>A</w:t>
      </w:r>
      <w:r w:rsidR="6FD868D6">
        <w:rPr/>
        <w:t>mbassador</w:t>
      </w:r>
    </w:p>
    <w:p w:rsidRPr="00E0087B" w:rsidR="00005E58" w:rsidP="00331579" w:rsidRDefault="00705E7C" w14:paraId="69176934" w14:noSpellErr="1" w14:textId="37ED636B">
      <w:pPr>
        <w:pStyle w:val="ListBullet"/>
        <w:rPr/>
      </w:pPr>
      <w:r w:rsidR="7AA4BC9E">
        <w:rPr/>
        <w:t xml:space="preserve">Represented </w:t>
      </w:r>
      <w:r w:rsidR="7AA4BC9E">
        <w:rPr/>
        <w:t>the Computer Science Department a</w:t>
      </w:r>
      <w:r w:rsidR="7AA4BC9E">
        <w:rPr/>
        <w:t>t Major's Fairs</w:t>
      </w:r>
      <w:r w:rsidR="7AA4BC9E">
        <w:rPr/>
        <w:t xml:space="preserve"> a</w:t>
      </w:r>
      <w:r w:rsidR="7AA4BC9E">
        <w:rPr/>
        <w:t>nd introduce</w:t>
      </w:r>
      <w:r w:rsidR="7AA4BC9E">
        <w:rPr/>
        <w:t>d</w:t>
      </w:r>
      <w:r w:rsidR="7AA4BC9E">
        <w:rPr/>
        <w:t xml:space="preserve"> perspective </w:t>
      </w:r>
      <w:r w:rsidR="7AA4BC9E">
        <w:rPr/>
        <w:t>students</w:t>
      </w:r>
      <w:r w:rsidR="7AA4BC9E">
        <w:rPr/>
        <w:t xml:space="preserve"> to the benefits of studying Computer Science at </w:t>
      </w:r>
      <w:r w:rsidR="7AA4BC9E">
        <w:rPr/>
        <w:t>Samford</w:t>
      </w:r>
      <w:r w:rsidR="7AA4BC9E">
        <w:rPr/>
        <w:t xml:space="preserve"> University</w:t>
      </w:r>
    </w:p>
    <w:p w:rsidRPr="00AC10D8" w:rsidR="00331579" w:rsidP="00331579" w:rsidRDefault="00331579" w14:paraId="4CEE0392" w14:noSpellErr="1" w14:textId="689DDA92">
      <w:pPr>
        <w:pStyle w:val="Subsection"/>
        <w:rPr>
          <w:szCs w:val="18"/>
        </w:rPr>
      </w:pPr>
      <w:r w:rsidR="6FD868D6">
        <w:rPr/>
        <w:t>Kanakuk Kamp</w:t>
      </w:r>
      <w:r w:rsidR="6FD868D6">
        <w:rPr/>
        <w:t xml:space="preserve"> </w:t>
      </w:r>
      <w:r w:rsidR="6FD868D6">
        <w:rPr/>
        <w:t>C</w:t>
      </w:r>
      <w:r w:rsidR="6FD868D6">
        <w:rPr/>
        <w:t>ounselor</w:t>
      </w:r>
      <w:r w:rsidR="6FD868D6">
        <w:rPr/>
        <w:t xml:space="preserve"> (M</w:t>
      </w:r>
      <w:r w:rsidR="6FD868D6">
        <w:rPr/>
        <w:t xml:space="preserve">AY </w:t>
      </w:r>
      <w:r w:rsidR="6FD868D6">
        <w:rPr/>
        <w:t xml:space="preserve">2014 – </w:t>
      </w:r>
      <w:r w:rsidR="6FD868D6">
        <w:rPr/>
        <w:t xml:space="preserve">AUGUST </w:t>
      </w:r>
      <w:r w:rsidR="6FD868D6">
        <w:rPr/>
        <w:t>2014)</w:t>
      </w:r>
    </w:p>
    <w:p w:rsidRPr="004B3B3A" w:rsidR="00331579" w:rsidP="00331579" w:rsidRDefault="00331579" w14:paraId="464422DD" w14:textId="0259E412" w14:noSpellErr="1">
      <w:pPr>
        <w:pStyle w:val="ListBullet"/>
        <w:rPr/>
      </w:pPr>
      <w:r w:rsidR="47561A69">
        <w:rPr/>
        <w:t>Lead a group of</w:t>
      </w:r>
      <w:r w:rsidR="47561A69">
        <w:rPr/>
        <w:t xml:space="preserve"> 10 – 12</w:t>
      </w:r>
      <w:r w:rsidR="47561A69">
        <w:rPr/>
        <w:t xml:space="preserve"> middle school boys over a two-week period through various physical and mental activities to help them grow as men</w:t>
      </w:r>
    </w:p>
    <w:sectPr w:rsidRPr="004B3B3A" w:rsidR="00331579" w:rsidSect="00EB3471">
      <w:footerReference w:type="default" r:id="rId11"/>
      <w:pgSz w:w="12240" w:h="15840" w:orient="portrait"/>
      <w:pgMar w:top="1296" w:right="1440" w:bottom="576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9F6" w:rsidRDefault="005249F6" w14:paraId="409893DB" w14:textId="77777777">
      <w:pPr>
        <w:spacing w:after="0"/>
      </w:pPr>
      <w:r>
        <w:separator/>
      </w:r>
    </w:p>
  </w:endnote>
  <w:endnote w:type="continuationSeparator" w:id="0">
    <w:p w:rsidR="005249F6" w:rsidRDefault="005249F6" w14:paraId="4C7B985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9F6" w:rsidRDefault="005249F6" w14:paraId="555E5B0F" w14:textId="77777777" w14:noSpellErr="1">
    <w:pPr>
      <w:pStyle w:val="Footer"/>
    </w:pPr>
    <w:r w:rsidR="47561A69">
      <w:rPr/>
      <w:t xml:space="preserve">Page </w:t>
    </w:r>
    <w:r w:rsidRPr="47561A69">
      <w:rPr>
        <w:noProof/>
      </w:rPr>
      <w:fldChar w:fldCharType="begin"/>
    </w:r>
    <w:r w:rsidRPr="47561A69">
      <w:rPr>
        <w:noProof/>
      </w:rPr>
      <w:instrText xml:space="preserve"> PAGE   \* MERGEFORMAT </w:instrText>
    </w:r>
    <w:r w:rsidRPr="47561A69">
      <w:rPr>
        <w:noProof/>
      </w:rPr>
      <w:fldChar w:fldCharType="separate"/>
    </w:r>
    <w:r w:rsidRPr="47561A69" w:rsidR="47561A69">
      <w:rPr>
        <w:noProof/>
      </w:rPr>
      <w:t>2</w:t>
    </w:r>
    <w:r w:rsidRPr="47561A6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9F6" w:rsidRDefault="005249F6" w14:paraId="1EF03E23" w14:textId="77777777">
      <w:pPr>
        <w:spacing w:after="0"/>
      </w:pPr>
      <w:r>
        <w:separator/>
      </w:r>
    </w:p>
  </w:footnote>
  <w:footnote w:type="continuationSeparator" w:id="0">
    <w:p w:rsidR="005249F6" w:rsidRDefault="005249F6" w14:paraId="0758A58B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">
    <w:nsid w:val="59CB7B3F"/>
    <w:multiLevelType w:val="hybridMultilevel"/>
    <w:tmpl w:val="0658B0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dirty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C6"/>
    <w:rsid w:val="00005E58"/>
    <w:rsid w:val="001A1B16"/>
    <w:rsid w:val="00223850"/>
    <w:rsid w:val="00226C71"/>
    <w:rsid w:val="00325B2F"/>
    <w:rsid w:val="00331579"/>
    <w:rsid w:val="003F4EDF"/>
    <w:rsid w:val="00406934"/>
    <w:rsid w:val="0049783E"/>
    <w:rsid w:val="004B3B3A"/>
    <w:rsid w:val="00511C46"/>
    <w:rsid w:val="005249F6"/>
    <w:rsid w:val="00705E7C"/>
    <w:rsid w:val="00723B7A"/>
    <w:rsid w:val="00873CB3"/>
    <w:rsid w:val="008B7B9B"/>
    <w:rsid w:val="00A22F45"/>
    <w:rsid w:val="00AC10D8"/>
    <w:rsid w:val="00AF36C1"/>
    <w:rsid w:val="00B642EC"/>
    <w:rsid w:val="00C74B6D"/>
    <w:rsid w:val="00CB3D11"/>
    <w:rsid w:val="00D14AD0"/>
    <w:rsid w:val="00DF1889"/>
    <w:rsid w:val="00E0087B"/>
    <w:rsid w:val="00E63D24"/>
    <w:rsid w:val="00EA3A76"/>
    <w:rsid w:val="00EB3471"/>
    <w:rsid w:val="00EF2EC6"/>
    <w:rsid w:val="0BB4FB57"/>
    <w:rsid w:val="31145FAB"/>
    <w:rsid w:val="34A465EB"/>
    <w:rsid w:val="47561A69"/>
    <w:rsid w:val="6FD868D6"/>
    <w:rsid w:val="7AA4B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710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uiPriority="10" w:semiHidden="0" w:unhideWhenUsed="0" w:qFormat="1"/>
    <w:lsdException w:name="Default Paragraph Font" w:uiPriority="1"/>
    <w:lsdException w:name="Subtitle" w:uiPriority="3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color="141414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ectionHeading" w:customStyle="1">
    <w:name w:val="Section Heading"/>
    <w:basedOn w:val="Normal"/>
    <w:next w:val="Normal"/>
    <w:uiPriority w:val="1"/>
    <w:qFormat/>
    <w:pPr>
      <w:spacing w:before="500" w:after="100"/>
    </w:pPr>
    <w:rPr>
      <w:rFonts w:asciiTheme="majorHAnsi" w:hAnsiTheme="majorHAnsi" w:eastAsiaTheme="majorEastAsia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styleId="Subsection" w:customStyle="1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Hyperlink">
    <w:name w:val="Hyperlink"/>
    <w:basedOn w:val="DefaultParagraphFont"/>
    <w:uiPriority w:val="99"/>
    <w:unhideWhenUsed/>
    <w:rsid w:val="00EF2EC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71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6C71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5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E7C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05E7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E7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05E7C"/>
    <w:rPr>
      <w:b/>
      <w:bCs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Hyperlink">
    <w:name w:val="Hyperlink"/>
    <w:basedOn w:val="DefaultParagraphFont"/>
    <w:uiPriority w:val="99"/>
    <w:unhideWhenUsed/>
    <w:rsid w:val="00EF2EC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7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71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5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E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E7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E7C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1" /><Relationship Type="http://schemas.openxmlformats.org/officeDocument/2006/relationships/fontTable" Target="fontTable.xml" Id="rId12" /><Relationship Type="http://schemas.openxmlformats.org/officeDocument/2006/relationships/glossaryDocument" Target="glossary/document.xml" Id="rId13" /><Relationship Type="http://schemas.openxmlformats.org/officeDocument/2006/relationships/theme" Target="theme/theme1.xml" Id="rId14" /><Relationship Type="http://schemas.openxmlformats.org/officeDocument/2006/relationships/customXml" Target="../customXml/item1.xml" Id="rId1" /><Relationship Type="http://schemas.openxmlformats.org/officeDocument/2006/relationships/customXml" Target="../customXml/item2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microsoft.com/office/2007/relationships/stylesWithEffects" Target="stylesWithEffects.xml" Id="rId5" /><Relationship Type="http://schemas.openxmlformats.org/officeDocument/2006/relationships/settings" Target="settings.xml" Id="rId6" /><Relationship Type="http://schemas.openxmlformats.org/officeDocument/2006/relationships/webSettings" Target="webSettings.xml" Id="rId7" /><Relationship Type="http://schemas.openxmlformats.org/officeDocument/2006/relationships/footnotes" Target="footnotes.xml" Id="rId8" /><Relationship Type="http://schemas.openxmlformats.org/officeDocument/2006/relationships/endnotes" Target="endnotes.xml" Id="rId9" /><Relationship Type="http://schemas.openxmlformats.org/officeDocument/2006/relationships/hyperlink" Target="https://play.google.com/store/apps/details?id=com.me.Asteroids" TargetMode="External" Id="R21934295e21847e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9B57743F5B422D846DD57D3B19F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41CCD-C4B9-4524-A6B1-E6BF5F0A79A3}"/>
      </w:docPartPr>
      <w:docPartBody>
        <w:p w:rsidR="001054D3" w:rsidRDefault="00BE3095">
          <w:pPr>
            <w:pStyle w:val="339B57743F5B422D846DD57D3B19F8A8"/>
          </w:pPr>
          <w:r>
            <w:t>[Your Name]</w:t>
          </w:r>
        </w:p>
      </w:docPartBody>
    </w:docPart>
    <w:docPart>
      <w:docPartPr>
        <w:name w:val="36133294B33A412FBE0386F8C08B8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EE57-EC06-4659-AB4F-3E690AC6803D}"/>
      </w:docPartPr>
      <w:docPartBody>
        <w:p w:rsidR="001054D3" w:rsidRDefault="00BE3095">
          <w:pPr>
            <w:pStyle w:val="36133294B33A412FBE0386F8C08B8300"/>
          </w:pPr>
          <w:r>
            <w:t>[Address, City, ST  ZIP Code]</w:t>
          </w:r>
        </w:p>
      </w:docPartBody>
    </w:docPart>
    <w:docPart>
      <w:docPartPr>
        <w:name w:val="F2BAD48D27A6445FA3BEB86846A5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5BDDE-A9FF-41F0-B217-7C9D25802465}"/>
      </w:docPartPr>
      <w:docPartBody>
        <w:p w:rsidR="001054D3" w:rsidRDefault="00BE3095">
          <w:pPr>
            <w:pStyle w:val="F2BAD48D27A6445FA3BEB86846A51D45"/>
          </w:pPr>
          <w:r>
            <w:t>[Telephone]</w:t>
          </w:r>
        </w:p>
      </w:docPartBody>
    </w:docPart>
    <w:docPart>
      <w:docPartPr>
        <w:name w:val="5292FD4F648A44D688E4E6CF500E3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846F5-82D2-4F0F-9123-4814FD52D93D}"/>
      </w:docPartPr>
      <w:docPartBody>
        <w:p w:rsidR="001054D3" w:rsidRDefault="00BE3095">
          <w:pPr>
            <w:pStyle w:val="5292FD4F648A44D688E4E6CF500E3E1F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95"/>
    <w:rsid w:val="001054D3"/>
    <w:rsid w:val="00207F6A"/>
    <w:rsid w:val="004F6B96"/>
    <w:rsid w:val="00BE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B57743F5B422D846DD57D3B19F8A8">
    <w:name w:val="339B57743F5B422D846DD57D3B19F8A8"/>
  </w:style>
  <w:style w:type="paragraph" w:customStyle="1" w:styleId="36133294B33A412FBE0386F8C08B8300">
    <w:name w:val="36133294B33A412FBE0386F8C08B8300"/>
  </w:style>
  <w:style w:type="paragraph" w:customStyle="1" w:styleId="F2BAD48D27A6445FA3BEB86846A51D45">
    <w:name w:val="F2BAD48D27A6445FA3BEB86846A51D45"/>
  </w:style>
  <w:style w:type="paragraph" w:customStyle="1" w:styleId="5292FD4F648A44D688E4E6CF500E3E1F">
    <w:name w:val="5292FD4F648A44D688E4E6CF500E3E1F"/>
  </w:style>
  <w:style w:type="paragraph" w:customStyle="1" w:styleId="775600FAFA8A48C18E3CA805F678E9AB">
    <w:name w:val="775600FAFA8A48C18E3CA805F678E9AB"/>
  </w:style>
  <w:style w:type="paragraph" w:customStyle="1" w:styleId="0E0C28B8B8F04234B8EEB1D6C1FFF389">
    <w:name w:val="0E0C28B8B8F04234B8EEB1D6C1FFF389"/>
  </w:style>
  <w:style w:type="paragraph" w:customStyle="1" w:styleId="96D4F1BAAD4B4056B8CB10A12F4B976A">
    <w:name w:val="96D4F1BAAD4B4056B8CB10A12F4B976A"/>
  </w:style>
  <w:style w:type="paragraph" w:customStyle="1" w:styleId="2E04A69E023A46F2A4CBF4EF06171B6E">
    <w:name w:val="2E04A69E023A46F2A4CBF4EF06171B6E"/>
  </w:style>
  <w:style w:type="paragraph" w:customStyle="1" w:styleId="5481F0A247094B44B5378D0C08E4A3B1">
    <w:name w:val="5481F0A247094B44B5378D0C08E4A3B1"/>
  </w:style>
  <w:style w:type="character" w:styleId="PlaceholderText">
    <w:name w:val="Placeholder Text"/>
    <w:basedOn w:val="DefaultParagraphFont"/>
    <w:uiPriority w:val="99"/>
    <w:semiHidden/>
    <w:rsid w:val="00BE3095"/>
    <w:rPr>
      <w:color w:val="808080"/>
    </w:rPr>
  </w:style>
  <w:style w:type="paragraph" w:customStyle="1" w:styleId="A623B056AD0F4D8E83047ADC0380DB57">
    <w:name w:val="A623B056AD0F4D8E83047ADC0380DB57"/>
  </w:style>
  <w:style w:type="paragraph" w:customStyle="1" w:styleId="693FCA342422454390314D4AA6715401">
    <w:name w:val="693FCA342422454390314D4AA6715401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D99026C4184408AA248E5A5A65F908D">
    <w:name w:val="6D99026C4184408AA248E5A5A65F908D"/>
  </w:style>
  <w:style w:type="paragraph" w:customStyle="1" w:styleId="32B053116FEA4111A1C53812F2E5F2E4">
    <w:name w:val="32B053116FEA4111A1C53812F2E5F2E4"/>
  </w:style>
  <w:style w:type="paragraph" w:customStyle="1" w:styleId="A4C9C14D98C14049BB17C6B381CE6595">
    <w:name w:val="A4C9C14D98C14049BB17C6B381CE6595"/>
  </w:style>
  <w:style w:type="paragraph" w:customStyle="1" w:styleId="CDBBEC3A48234C66957749AF19A268D1">
    <w:name w:val="CDBBEC3A48234C66957749AF19A268D1"/>
  </w:style>
  <w:style w:type="paragraph" w:customStyle="1" w:styleId="98D4AF4C53C740B4B9950250079CA247">
    <w:name w:val="98D4AF4C53C740B4B9950250079CA247"/>
  </w:style>
  <w:style w:type="paragraph" w:customStyle="1" w:styleId="00F5A73FF2AB4612ADE1B7A79310FE20">
    <w:name w:val="00F5A73FF2AB4612ADE1B7A79310FE20"/>
  </w:style>
  <w:style w:type="paragraph" w:customStyle="1" w:styleId="422D8FAC5653445286729004CFCEED68">
    <w:name w:val="422D8FAC5653445286729004CFCEED68"/>
  </w:style>
  <w:style w:type="paragraph" w:customStyle="1" w:styleId="8603FF77812F4857929A1CE677633E06">
    <w:name w:val="8603FF77812F4857929A1CE677633E06"/>
    <w:rsid w:val="00BE3095"/>
  </w:style>
  <w:style w:type="paragraph" w:customStyle="1" w:styleId="1E1DAA1CD5874C87815B8415A2C82F9B">
    <w:name w:val="1E1DAA1CD5874C87815B8415A2C82F9B"/>
    <w:rsid w:val="00BE3095"/>
  </w:style>
  <w:style w:type="paragraph" w:customStyle="1" w:styleId="1A513A3652EB41F8B73872E4D201B05A">
    <w:name w:val="1A513A3652EB41F8B73872E4D201B05A"/>
    <w:rsid w:val="00BE3095"/>
  </w:style>
  <w:style w:type="paragraph" w:customStyle="1" w:styleId="4DF57607DB764582B3FB09AECC43FAB2">
    <w:name w:val="4DF57607DB764582B3FB09AECC43FAB2"/>
    <w:rsid w:val="00BE3095"/>
  </w:style>
  <w:style w:type="paragraph" w:customStyle="1" w:styleId="A4350BD28E9940F48C6F55419F302530">
    <w:name w:val="A4350BD28E9940F48C6F55419F302530"/>
    <w:rsid w:val="00BE30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B57743F5B422D846DD57D3B19F8A8">
    <w:name w:val="339B57743F5B422D846DD57D3B19F8A8"/>
  </w:style>
  <w:style w:type="paragraph" w:customStyle="1" w:styleId="36133294B33A412FBE0386F8C08B8300">
    <w:name w:val="36133294B33A412FBE0386F8C08B8300"/>
  </w:style>
  <w:style w:type="paragraph" w:customStyle="1" w:styleId="F2BAD48D27A6445FA3BEB86846A51D45">
    <w:name w:val="F2BAD48D27A6445FA3BEB86846A51D45"/>
  </w:style>
  <w:style w:type="paragraph" w:customStyle="1" w:styleId="5292FD4F648A44D688E4E6CF500E3E1F">
    <w:name w:val="5292FD4F648A44D688E4E6CF500E3E1F"/>
  </w:style>
  <w:style w:type="paragraph" w:customStyle="1" w:styleId="775600FAFA8A48C18E3CA805F678E9AB">
    <w:name w:val="775600FAFA8A48C18E3CA805F678E9AB"/>
  </w:style>
  <w:style w:type="paragraph" w:customStyle="1" w:styleId="0E0C28B8B8F04234B8EEB1D6C1FFF389">
    <w:name w:val="0E0C28B8B8F04234B8EEB1D6C1FFF389"/>
  </w:style>
  <w:style w:type="paragraph" w:customStyle="1" w:styleId="96D4F1BAAD4B4056B8CB10A12F4B976A">
    <w:name w:val="96D4F1BAAD4B4056B8CB10A12F4B976A"/>
  </w:style>
  <w:style w:type="paragraph" w:customStyle="1" w:styleId="2E04A69E023A46F2A4CBF4EF06171B6E">
    <w:name w:val="2E04A69E023A46F2A4CBF4EF06171B6E"/>
  </w:style>
  <w:style w:type="paragraph" w:customStyle="1" w:styleId="5481F0A247094B44B5378D0C08E4A3B1">
    <w:name w:val="5481F0A247094B44B5378D0C08E4A3B1"/>
  </w:style>
  <w:style w:type="character" w:styleId="PlaceholderText">
    <w:name w:val="Placeholder Text"/>
    <w:basedOn w:val="DefaultParagraphFont"/>
    <w:uiPriority w:val="99"/>
    <w:semiHidden/>
    <w:rsid w:val="00BE3095"/>
    <w:rPr>
      <w:color w:val="808080"/>
    </w:rPr>
  </w:style>
  <w:style w:type="paragraph" w:customStyle="1" w:styleId="A623B056AD0F4D8E83047ADC0380DB57">
    <w:name w:val="A623B056AD0F4D8E83047ADC0380DB57"/>
  </w:style>
  <w:style w:type="paragraph" w:customStyle="1" w:styleId="693FCA342422454390314D4AA6715401">
    <w:name w:val="693FCA342422454390314D4AA6715401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D99026C4184408AA248E5A5A65F908D">
    <w:name w:val="6D99026C4184408AA248E5A5A65F908D"/>
  </w:style>
  <w:style w:type="paragraph" w:customStyle="1" w:styleId="32B053116FEA4111A1C53812F2E5F2E4">
    <w:name w:val="32B053116FEA4111A1C53812F2E5F2E4"/>
  </w:style>
  <w:style w:type="paragraph" w:customStyle="1" w:styleId="A4C9C14D98C14049BB17C6B381CE6595">
    <w:name w:val="A4C9C14D98C14049BB17C6B381CE6595"/>
  </w:style>
  <w:style w:type="paragraph" w:customStyle="1" w:styleId="CDBBEC3A48234C66957749AF19A268D1">
    <w:name w:val="CDBBEC3A48234C66957749AF19A268D1"/>
  </w:style>
  <w:style w:type="paragraph" w:customStyle="1" w:styleId="98D4AF4C53C740B4B9950250079CA247">
    <w:name w:val="98D4AF4C53C740B4B9950250079CA247"/>
  </w:style>
  <w:style w:type="paragraph" w:customStyle="1" w:styleId="00F5A73FF2AB4612ADE1B7A79310FE20">
    <w:name w:val="00F5A73FF2AB4612ADE1B7A79310FE20"/>
  </w:style>
  <w:style w:type="paragraph" w:customStyle="1" w:styleId="422D8FAC5653445286729004CFCEED68">
    <w:name w:val="422D8FAC5653445286729004CFCEED68"/>
  </w:style>
  <w:style w:type="paragraph" w:customStyle="1" w:styleId="8603FF77812F4857929A1CE677633E06">
    <w:name w:val="8603FF77812F4857929A1CE677633E06"/>
    <w:rsid w:val="00BE3095"/>
  </w:style>
  <w:style w:type="paragraph" w:customStyle="1" w:styleId="1E1DAA1CD5874C87815B8415A2C82F9B">
    <w:name w:val="1E1DAA1CD5874C87815B8415A2C82F9B"/>
    <w:rsid w:val="00BE3095"/>
  </w:style>
  <w:style w:type="paragraph" w:customStyle="1" w:styleId="1A513A3652EB41F8B73872E4D201B05A">
    <w:name w:val="1A513A3652EB41F8B73872E4D201B05A"/>
    <w:rsid w:val="00BE3095"/>
  </w:style>
  <w:style w:type="paragraph" w:customStyle="1" w:styleId="4DF57607DB764582B3FB09AECC43FAB2">
    <w:name w:val="4DF57607DB764582B3FB09AECC43FAB2"/>
    <w:rsid w:val="00BE3095"/>
  </w:style>
  <w:style w:type="paragraph" w:customStyle="1" w:styleId="A4350BD28E9940F48C6F55419F302530">
    <w:name w:val="A4350BD28E9940F48C6F55419F302530"/>
    <w:rsid w:val="00BE3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608 Westledge Ct. St. Louis, MO 63131</CompanyAddress>
  <CompanyPhone>314-740-9836</CompanyPhone>
  <CompanyFax/>
  <CompanyEmail>bhafenri@gmail.com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\Users\Brandon\AppData\Roaming\Microsoft\Templates\Functional 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Brandon Hafenrichter</dc:creator>
  <lastModifiedBy>Brandon Hafenrichter</lastModifiedBy>
  <revision>20</revision>
  <lastPrinted>2014-03-20T21:06:00.0000000Z</lastPrinted>
  <dcterms:created xsi:type="dcterms:W3CDTF">2014-04-17T02:20:00.0000000Z</dcterms:created>
  <dcterms:modified xsi:type="dcterms:W3CDTF">2016-02-24T20:33:26.7644098Z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